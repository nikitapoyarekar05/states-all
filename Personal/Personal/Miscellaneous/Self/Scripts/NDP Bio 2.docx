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798"/>
        <w:gridCol w:w="1062"/>
        <w:gridCol w:w="6137"/>
      </w:tblGrid>
      <w:tr w:rsidR="00647A4B" w14:paraId="2BEE2057" w14:textId="77777777" w:rsidTr="009C2E65">
        <w:trPr>
          <w:trHeight w:val="993"/>
          <w:jc w:val="center"/>
        </w:trPr>
        <w:tc>
          <w:tcPr>
            <w:tcW w:w="3798" w:type="dxa"/>
            <w:vAlign w:val="center"/>
          </w:tcPr>
          <w:p w14:paraId="64911D86" w14:textId="55471B83" w:rsidR="00647A4B" w:rsidRDefault="007406AC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32FA489" wp14:editId="618EE625">
                  <wp:extent cx="1822450" cy="18224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2E2681C9" w14:textId="77777777" w:rsidR="00647A4B" w:rsidRPr="00C51B0B" w:rsidRDefault="00647A4B" w:rsidP="00C51B0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137" w:type="dxa"/>
            <w:vMerge w:val="restart"/>
          </w:tcPr>
          <w:p w14:paraId="164DC946" w14:textId="1BED5EDB" w:rsidR="00647A4B" w:rsidRPr="00264E9C" w:rsidRDefault="00C51B0B" w:rsidP="00A4731E">
            <w:pPr>
              <w:pStyle w:val="Title"/>
              <w:spacing w:after="0"/>
              <w:jc w:val="center"/>
              <w:rPr>
                <w:b/>
                <w:sz w:val="40"/>
                <w:szCs w:val="32"/>
              </w:rPr>
            </w:pPr>
            <w:r w:rsidRPr="00264E9C">
              <w:rPr>
                <w:b/>
                <w:sz w:val="40"/>
                <w:szCs w:val="32"/>
              </w:rPr>
              <w:t xml:space="preserve">Nikita </w:t>
            </w:r>
            <w:r w:rsidR="00FB4608" w:rsidRPr="00264E9C">
              <w:rPr>
                <w:b/>
                <w:sz w:val="40"/>
                <w:szCs w:val="32"/>
              </w:rPr>
              <w:t xml:space="preserve">Deepak </w:t>
            </w:r>
            <w:r w:rsidRPr="00264E9C">
              <w:rPr>
                <w:b/>
                <w:sz w:val="40"/>
                <w:szCs w:val="32"/>
              </w:rPr>
              <w:t>Poyrekar</w:t>
            </w:r>
            <w:r w:rsidR="00264E9C" w:rsidRPr="00264E9C">
              <w:rPr>
                <w:b/>
                <w:sz w:val="40"/>
                <w:szCs w:val="32"/>
              </w:rPr>
              <w:t xml:space="preserve"> </w:t>
            </w:r>
            <w:r w:rsidRPr="00264E9C">
              <w:rPr>
                <w:b/>
                <w:sz w:val="40"/>
                <w:szCs w:val="32"/>
              </w:rPr>
              <w:t>rane</w:t>
            </w:r>
          </w:p>
          <w:p w14:paraId="6B51E867" w14:textId="1454B095" w:rsidR="00C51B0B" w:rsidRPr="00C51B0B" w:rsidRDefault="00C51B0B" w:rsidP="00A4731E">
            <w:pPr>
              <w:spacing w:after="0"/>
              <w:jc w:val="center"/>
              <w:rPr>
                <w:b/>
                <w:bCs/>
              </w:rPr>
            </w:pPr>
            <w:r w:rsidRPr="00C51B0B">
              <w:rPr>
                <w:b/>
                <w:bCs/>
              </w:rPr>
              <w:t>27 years | 05-11-1994</w:t>
            </w:r>
          </w:p>
          <w:p w14:paraId="7C17D3B8" w14:textId="31F993F1" w:rsidR="00C51B0B" w:rsidRDefault="00C51B0B" w:rsidP="00A4731E">
            <w:pPr>
              <w:spacing w:after="0"/>
              <w:jc w:val="center"/>
              <w:rPr>
                <w:b/>
                <w:bCs/>
              </w:rPr>
            </w:pPr>
            <w:r w:rsidRPr="00C51B0B">
              <w:rPr>
                <w:b/>
                <w:bCs/>
              </w:rPr>
              <w:t>Jogeshwari - East, Mumbai, Maharashtra, India</w:t>
            </w:r>
          </w:p>
          <w:p w14:paraId="4EAD5AB8" w14:textId="5FC538BF" w:rsidR="00AC57E0" w:rsidRPr="00C51B0B" w:rsidRDefault="00AC57E0" w:rsidP="00A4731E">
            <w:pPr>
              <w:spacing w:after="0"/>
              <w:jc w:val="center"/>
              <w:rPr>
                <w:b/>
                <w:bCs/>
              </w:rPr>
            </w:pPr>
            <w:r w:rsidRPr="00C51B0B">
              <w:rPr>
                <w:b/>
                <w:bCs/>
              </w:rPr>
              <w:t xml:space="preserve">Mother tongue: Marathi | </w:t>
            </w:r>
            <w:r>
              <w:rPr>
                <w:b/>
                <w:bCs/>
              </w:rPr>
              <w:t xml:space="preserve">Marital status: </w:t>
            </w:r>
            <w:r w:rsidRPr="00C51B0B">
              <w:rPr>
                <w:b/>
                <w:bCs/>
              </w:rPr>
              <w:t>Never married</w:t>
            </w:r>
          </w:p>
          <w:p w14:paraId="62357514" w14:textId="3BA0A412" w:rsidR="009C0201" w:rsidRDefault="009C0201" w:rsidP="00A4731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Contact details: </w:t>
            </w:r>
            <w:r w:rsidR="008C7B5D">
              <w:rPr>
                <w:b/>
                <w:bCs/>
              </w:rPr>
              <w:t>91727</w:t>
            </w:r>
            <w:r w:rsidR="00051016">
              <w:rPr>
                <w:b/>
                <w:bCs/>
              </w:rPr>
              <w:t>9</w:t>
            </w:r>
            <w:r w:rsidR="008C7B5D">
              <w:rPr>
                <w:b/>
                <w:bCs/>
              </w:rPr>
              <w:t>1274, 8976548557</w:t>
            </w:r>
          </w:p>
          <w:p w14:paraId="122DDA2C" w14:textId="6F47E214" w:rsidR="004819CC" w:rsidRDefault="009C0201" w:rsidP="00A4731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Email id: </w:t>
            </w:r>
            <w:hyperlink r:id="rId11" w:history="1">
              <w:r w:rsidRPr="001F2B7C">
                <w:rPr>
                  <w:rStyle w:val="Hyperlink"/>
                  <w:b/>
                  <w:bCs/>
                </w:rPr>
                <w:t>nikita.poyarekar5@gmail.com</w:t>
              </w:r>
            </w:hyperlink>
          </w:p>
          <w:p w14:paraId="3563B855" w14:textId="45E1FFA0" w:rsidR="00CA79CE" w:rsidRDefault="00CA79CE" w:rsidP="00CA79CE">
            <w:pPr>
              <w:pStyle w:val="Heading1"/>
            </w:pPr>
            <w:r>
              <w:t>ABOUT MY DAUGHTER</w:t>
            </w:r>
          </w:p>
          <w:p w14:paraId="07506615" w14:textId="77777777" w:rsidR="005D6836" w:rsidRDefault="005D6836" w:rsidP="005D6836">
            <w:r>
              <w:t xml:space="preserve">Nikita is an accomplished, self-made pragmatic girl. She has a candid personality and is often praised for being a confident orator. She is very loving and can talk about anything and everything if she’s around like-minded people. </w:t>
            </w:r>
            <w:bookmarkStart w:id="0" w:name="OLE_LINK13"/>
          </w:p>
          <w:p w14:paraId="3268F544" w14:textId="77777777" w:rsidR="005D6836" w:rsidRDefault="005D6836" w:rsidP="005D6836">
            <w:r>
              <w:t xml:space="preserve">Currently, she is employed as an SDE professional with Deloitte India and intends to continue learning and working throughout her life. </w:t>
            </w:r>
            <w:bookmarkEnd w:id="0"/>
          </w:p>
          <w:p w14:paraId="7F961009" w14:textId="77777777" w:rsidR="005D6836" w:rsidRDefault="005D6836" w:rsidP="005D6836">
            <w:r>
              <w:t>She is passionate about teaching and very enthusiastic about chasing her dreams. She enjoys listening to music, binge-watching Netflix shows, stand up comedies, as well as sketching. Her close friends know her as an honest and fun-loving individual who respects diversity, culture, and the opinions of others.</w:t>
            </w:r>
          </w:p>
          <w:p w14:paraId="1B9CE9E8" w14:textId="28978A86" w:rsidR="00647A4B" w:rsidRPr="00C51B0B" w:rsidRDefault="00CA79CE" w:rsidP="00CA79CE">
            <w:pPr>
              <w:pStyle w:val="Heading1"/>
            </w:pPr>
            <w:r>
              <w:t>Expectations</w:t>
            </w:r>
          </w:p>
          <w:p w14:paraId="6DC63A20" w14:textId="54B7929D" w:rsidR="00647A4B" w:rsidRPr="00C51B0B" w:rsidRDefault="00CA79CE" w:rsidP="00CA79CE">
            <w:pPr>
              <w:rPr>
                <w:b/>
                <w:bCs/>
              </w:rPr>
            </w:pPr>
            <w:r>
              <w:t>We are looking for a well-educated (preferably equivalent in engineering or management), responsible and confident individual who comes from progressive famil</w:t>
            </w:r>
            <w:r w:rsidR="005D6836">
              <w:t>y</w:t>
            </w:r>
            <w:r>
              <w:t>.</w:t>
            </w:r>
            <w:r w:rsidR="005D6836">
              <w:t xml:space="preserve"> </w:t>
            </w:r>
            <w:r>
              <w:t xml:space="preserve"> A partner who has an open mind, </w:t>
            </w:r>
            <w:r w:rsidR="00F1465A">
              <w:t xml:space="preserve">who </w:t>
            </w:r>
            <w:r>
              <w:t xml:space="preserve">can respect her choices, and someone willing to be her friend and companion for a lifetime. An ideal match is </w:t>
            </w:r>
            <w:r w:rsidR="00097AB6">
              <w:t xml:space="preserve">an independent thinker who </w:t>
            </w:r>
            <w:r>
              <w:t xml:space="preserve">believes in </w:t>
            </w:r>
            <w:r w:rsidR="00F1465A">
              <w:t>God and</w:t>
            </w:r>
            <w:r>
              <w:t xml:space="preserve"> has a positive outlook </w:t>
            </w:r>
            <w:r w:rsidR="005D6836">
              <w:t>on</w:t>
            </w:r>
            <w:r>
              <w:t xml:space="preserve"> life.</w:t>
            </w:r>
          </w:p>
          <w:p w14:paraId="68B0DD73" w14:textId="1B1E7560" w:rsidR="00647A4B" w:rsidRPr="00C51B0B" w:rsidRDefault="00E178A1" w:rsidP="00CA79CE">
            <w:pPr>
              <w:pStyle w:val="Heading1"/>
            </w:pPr>
            <w:r>
              <w:t>FAMILY DEtails</w:t>
            </w:r>
          </w:p>
          <w:p w14:paraId="50EA8181" w14:textId="77777777" w:rsidR="00E178A1" w:rsidRDefault="00E178A1" w:rsidP="00E178A1">
            <w:pPr>
              <w:spacing w:after="0"/>
            </w:pPr>
            <w:r>
              <w:t xml:space="preserve">The nuclear family of 4. </w:t>
            </w:r>
          </w:p>
          <w:p w14:paraId="63DD4C19" w14:textId="23495A64" w:rsidR="00E178A1" w:rsidRDefault="00E178A1" w:rsidP="00E178A1">
            <w:pPr>
              <w:spacing w:after="0"/>
            </w:pPr>
            <w:r>
              <w:t xml:space="preserve">Father: Service – </w:t>
            </w:r>
            <w:r w:rsidR="00937A69">
              <w:t xml:space="preserve">Head of Accounts </w:t>
            </w:r>
            <w:r>
              <w:t>at Siyaram (</w:t>
            </w:r>
            <w:r w:rsidR="006713A6">
              <w:t>P</w:t>
            </w:r>
            <w:r>
              <w:t>rivate sector)</w:t>
            </w:r>
          </w:p>
          <w:p w14:paraId="6F47494A" w14:textId="46537141" w:rsidR="00E178A1" w:rsidRDefault="00E178A1" w:rsidP="00E178A1">
            <w:pPr>
              <w:spacing w:after="0"/>
            </w:pPr>
            <w:r>
              <w:t xml:space="preserve">Mother: </w:t>
            </w:r>
            <w:r w:rsidR="00937A69">
              <w:t>Part time Educator, Home maker</w:t>
            </w:r>
          </w:p>
          <w:p w14:paraId="642C807B" w14:textId="68390A26" w:rsidR="00647A4B" w:rsidRPr="00C51B0B" w:rsidRDefault="00E178A1" w:rsidP="00E178A1">
            <w:pPr>
              <w:spacing w:after="0"/>
              <w:rPr>
                <w:b/>
                <w:bCs/>
              </w:rPr>
            </w:pPr>
            <w:r>
              <w:t>Younger brother: Electro-Technical officer (Merchant navy)</w:t>
            </w:r>
          </w:p>
          <w:p w14:paraId="20BA7383" w14:textId="52DFD0AF" w:rsidR="00647A4B" w:rsidRPr="00C51B0B" w:rsidRDefault="00647A4B" w:rsidP="00CA79CE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</w:p>
        </w:tc>
      </w:tr>
      <w:tr w:rsidR="00647A4B" w14:paraId="7F5E30BC" w14:textId="77777777" w:rsidTr="009C2E65">
        <w:trPr>
          <w:trHeight w:val="2448"/>
          <w:jc w:val="center"/>
        </w:trPr>
        <w:tc>
          <w:tcPr>
            <w:tcW w:w="3798" w:type="dxa"/>
          </w:tcPr>
          <w:p w14:paraId="3A2A17FA" w14:textId="10FD2375" w:rsidR="00647A4B" w:rsidRDefault="005543FA" w:rsidP="00A425D8">
            <w:pPr>
              <w:pStyle w:val="Heading3"/>
            </w:pPr>
            <w:r>
              <w:t>Overview</w:t>
            </w:r>
          </w:p>
          <w:p w14:paraId="3F4D2826" w14:textId="65D93D66" w:rsidR="005543FA" w:rsidRDefault="005543FA" w:rsidP="00A425D8">
            <w:pPr>
              <w:pStyle w:val="Information"/>
              <w:numPr>
                <w:ilvl w:val="0"/>
                <w:numId w:val="10"/>
              </w:numPr>
            </w:pPr>
            <w:r>
              <w:t>96 Kuli</w:t>
            </w:r>
            <w:r w:rsidR="00850CCF">
              <w:t xml:space="preserve"> </w:t>
            </w:r>
            <w:r>
              <w:t>Maratha</w:t>
            </w:r>
            <w:r w:rsidR="00850CCF">
              <w:t>, Hindu</w:t>
            </w:r>
            <w:r>
              <w:t xml:space="preserve"> </w:t>
            </w:r>
          </w:p>
          <w:p w14:paraId="30A994C2" w14:textId="58CE5176" w:rsidR="005543FA" w:rsidRDefault="005543FA" w:rsidP="00A425D8">
            <w:pPr>
              <w:pStyle w:val="Information"/>
              <w:numPr>
                <w:ilvl w:val="0"/>
                <w:numId w:val="10"/>
              </w:numPr>
            </w:pPr>
            <w:r>
              <w:t xml:space="preserve">SDE professional at Deloitte India </w:t>
            </w:r>
          </w:p>
          <w:p w14:paraId="409ABEEF" w14:textId="019ACB0B" w:rsidR="005543FA" w:rsidRDefault="005543FA" w:rsidP="00A425D8">
            <w:pPr>
              <w:pStyle w:val="Information"/>
              <w:numPr>
                <w:ilvl w:val="0"/>
                <w:numId w:val="10"/>
              </w:numPr>
            </w:pPr>
            <w:r>
              <w:t xml:space="preserve">Master of technology, Electronics </w:t>
            </w:r>
          </w:p>
          <w:p w14:paraId="4A257D36" w14:textId="00ACA04B" w:rsidR="00A72E26" w:rsidRDefault="007432B8" w:rsidP="00A425D8">
            <w:pPr>
              <w:pStyle w:val="Information"/>
              <w:numPr>
                <w:ilvl w:val="0"/>
                <w:numId w:val="10"/>
              </w:numPr>
              <w:spacing w:after="0"/>
            </w:pPr>
            <w:r>
              <w:t>Vegetarian</w:t>
            </w:r>
          </w:p>
          <w:p w14:paraId="798E124B" w14:textId="77777777" w:rsidR="00B46E80" w:rsidRDefault="00B46E80" w:rsidP="00B46E80">
            <w:pPr>
              <w:pStyle w:val="Information"/>
              <w:spacing w:after="0"/>
              <w:ind w:left="360"/>
            </w:pPr>
          </w:p>
          <w:p w14:paraId="793BCB6A" w14:textId="437D4897" w:rsidR="00A72E26" w:rsidRDefault="00A72E26" w:rsidP="00B46E80">
            <w:pPr>
              <w:pStyle w:val="Heading3"/>
              <w:spacing w:before="0"/>
            </w:pPr>
            <w:r>
              <w:t>personal details</w:t>
            </w:r>
          </w:p>
          <w:p w14:paraId="272C01C6" w14:textId="77777777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Place of birth: Ghatkopar, Mumbai</w:t>
            </w:r>
          </w:p>
          <w:p w14:paraId="7F8B2535" w14:textId="77777777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Birth time: 12:40 AM</w:t>
            </w:r>
          </w:p>
          <w:p w14:paraId="0CE4F9DA" w14:textId="77777777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 xml:space="preserve">Blood group: B+ </w:t>
            </w:r>
          </w:p>
          <w:p w14:paraId="24C800A5" w14:textId="698ADEFD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 xml:space="preserve">Height: 5 ft. 3 inches </w:t>
            </w:r>
          </w:p>
          <w:p w14:paraId="0F997B10" w14:textId="492A1498" w:rsidR="00DC6304" w:rsidRDefault="00DC6304" w:rsidP="00A425D8">
            <w:pPr>
              <w:pStyle w:val="Information"/>
              <w:numPr>
                <w:ilvl w:val="0"/>
                <w:numId w:val="11"/>
              </w:numPr>
            </w:pPr>
            <w:r>
              <w:t>Weight: 47 kg</w:t>
            </w:r>
          </w:p>
          <w:p w14:paraId="6E64EAE6" w14:textId="75E71280" w:rsidR="00DC6304" w:rsidRDefault="00DC6304" w:rsidP="00A425D8">
            <w:pPr>
              <w:pStyle w:val="Information"/>
              <w:numPr>
                <w:ilvl w:val="0"/>
                <w:numId w:val="11"/>
              </w:numPr>
            </w:pPr>
            <w:r>
              <w:t xml:space="preserve">Complexion: </w:t>
            </w:r>
            <w:r w:rsidR="003A2274">
              <w:t>Dusky fair</w:t>
            </w:r>
          </w:p>
          <w:p w14:paraId="70B619F9" w14:textId="12291EA9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Zodiac sign: Vrushchik (scorpion)</w:t>
            </w:r>
          </w:p>
          <w:p w14:paraId="4E89E5D4" w14:textId="49CCA991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Nakshatra: Anuradha (charan 1)</w:t>
            </w:r>
          </w:p>
          <w:p w14:paraId="134AFF4A" w14:textId="5D8F782C" w:rsidR="00A72E26" w:rsidRDefault="00A72E26" w:rsidP="00A425D8">
            <w:pPr>
              <w:pStyle w:val="Information"/>
              <w:numPr>
                <w:ilvl w:val="0"/>
                <w:numId w:val="11"/>
              </w:numPr>
            </w:pPr>
            <w:r>
              <w:t>Gotra, Kul: Kashyap, kalam</w:t>
            </w:r>
          </w:p>
          <w:p w14:paraId="64022612" w14:textId="4CF387EF" w:rsidR="00DC6304" w:rsidRDefault="00DC6304" w:rsidP="00DC6304">
            <w:pPr>
              <w:pStyle w:val="Information"/>
            </w:pPr>
          </w:p>
          <w:p w14:paraId="35B2AEB2" w14:textId="6CF30EE9" w:rsidR="00DC6304" w:rsidRDefault="00DC6304" w:rsidP="00DC6304">
            <w:pPr>
              <w:pStyle w:val="Information"/>
              <w:rPr>
                <w:rFonts w:asciiTheme="majorHAnsi" w:hAnsiTheme="majorHAnsi" w:cstheme="majorHAnsi"/>
                <w:b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0"/>
              </w:rPr>
              <w:t>RELATIVES</w:t>
            </w:r>
          </w:p>
          <w:p w14:paraId="438FE01A" w14:textId="6549231E" w:rsidR="00DC6304" w:rsidRPr="00C4780C" w:rsidRDefault="00DC6304" w:rsidP="00DC6304">
            <w:pPr>
              <w:pStyle w:val="Information"/>
              <w:numPr>
                <w:ilvl w:val="0"/>
                <w:numId w:val="13"/>
              </w:numPr>
              <w:rPr>
                <w:rFonts w:cstheme="minorHAnsi"/>
                <w:szCs w:val="16"/>
              </w:rPr>
            </w:pPr>
            <w:r w:rsidRPr="00C4780C">
              <w:rPr>
                <w:rFonts w:cstheme="minorHAnsi"/>
                <w:szCs w:val="16"/>
              </w:rPr>
              <w:t>Sawant, Parab, Lad, Warik</w:t>
            </w:r>
            <w:r w:rsidR="008D59FF">
              <w:rPr>
                <w:rFonts w:cstheme="minorHAnsi"/>
                <w:szCs w:val="16"/>
              </w:rPr>
              <w:t xml:space="preserve"> (mama)</w:t>
            </w:r>
          </w:p>
          <w:p w14:paraId="35CDFB53" w14:textId="182F6816" w:rsidR="00DC6304" w:rsidRDefault="00DC6304" w:rsidP="00DC6304">
            <w:pPr>
              <w:pStyle w:val="Information"/>
            </w:pPr>
          </w:p>
          <w:p w14:paraId="7BE6951A" w14:textId="29A0A79D" w:rsidR="00A72E26" w:rsidRPr="007443A0" w:rsidRDefault="00A72E26" w:rsidP="00A72E26">
            <w:pPr>
              <w:pStyle w:val="Information"/>
            </w:pPr>
          </w:p>
        </w:tc>
        <w:tc>
          <w:tcPr>
            <w:tcW w:w="1062" w:type="dxa"/>
          </w:tcPr>
          <w:p w14:paraId="57F30AFE" w14:textId="77777777" w:rsidR="00647A4B" w:rsidRDefault="00647A4B" w:rsidP="00222466"/>
        </w:tc>
        <w:tc>
          <w:tcPr>
            <w:tcW w:w="6137" w:type="dxa"/>
            <w:vMerge/>
          </w:tcPr>
          <w:p w14:paraId="21F9988D" w14:textId="77777777" w:rsidR="00647A4B" w:rsidRDefault="00647A4B" w:rsidP="00222466"/>
        </w:tc>
      </w:tr>
    </w:tbl>
    <w:p w14:paraId="5B80A27E" w14:textId="77777777"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2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49390" w14:textId="77777777" w:rsidR="009C6528" w:rsidRDefault="009C6528" w:rsidP="00590471">
      <w:r>
        <w:separator/>
      </w:r>
    </w:p>
  </w:endnote>
  <w:endnote w:type="continuationSeparator" w:id="0">
    <w:p w14:paraId="4E319190" w14:textId="77777777" w:rsidR="009C6528" w:rsidRDefault="009C652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00862" w14:textId="77777777" w:rsidR="009C6528" w:rsidRDefault="009C6528" w:rsidP="00590471">
      <w:r>
        <w:separator/>
      </w:r>
    </w:p>
  </w:footnote>
  <w:footnote w:type="continuationSeparator" w:id="0">
    <w:p w14:paraId="483F652C" w14:textId="77777777" w:rsidR="009C6528" w:rsidRDefault="009C6528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98480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430A0C" wp14:editId="71E54C8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522301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195533E"/>
    <w:multiLevelType w:val="hybridMultilevel"/>
    <w:tmpl w:val="8592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07E01"/>
    <w:multiLevelType w:val="hybridMultilevel"/>
    <w:tmpl w:val="780E4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BB3C72"/>
    <w:multiLevelType w:val="hybridMultilevel"/>
    <w:tmpl w:val="36D61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A4139D"/>
    <w:multiLevelType w:val="hybridMultilevel"/>
    <w:tmpl w:val="3062A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0B"/>
    <w:rsid w:val="00036AFF"/>
    <w:rsid w:val="00051016"/>
    <w:rsid w:val="00060042"/>
    <w:rsid w:val="00071E84"/>
    <w:rsid w:val="00097AB6"/>
    <w:rsid w:val="000B37CD"/>
    <w:rsid w:val="000D3C29"/>
    <w:rsid w:val="000F7D04"/>
    <w:rsid w:val="00142F43"/>
    <w:rsid w:val="00150ABD"/>
    <w:rsid w:val="00165697"/>
    <w:rsid w:val="001F5586"/>
    <w:rsid w:val="00222466"/>
    <w:rsid w:val="00264E9C"/>
    <w:rsid w:val="002E5E62"/>
    <w:rsid w:val="00362CF7"/>
    <w:rsid w:val="003911FB"/>
    <w:rsid w:val="003A2274"/>
    <w:rsid w:val="00472C27"/>
    <w:rsid w:val="004779CF"/>
    <w:rsid w:val="004819CC"/>
    <w:rsid w:val="004B4268"/>
    <w:rsid w:val="004D6446"/>
    <w:rsid w:val="005007A5"/>
    <w:rsid w:val="00507E82"/>
    <w:rsid w:val="005543FA"/>
    <w:rsid w:val="00555003"/>
    <w:rsid w:val="005801E5"/>
    <w:rsid w:val="00587DBA"/>
    <w:rsid w:val="00590471"/>
    <w:rsid w:val="005D01FA"/>
    <w:rsid w:val="005D6836"/>
    <w:rsid w:val="005F79F1"/>
    <w:rsid w:val="00647A4B"/>
    <w:rsid w:val="006713A6"/>
    <w:rsid w:val="0068424D"/>
    <w:rsid w:val="006907DF"/>
    <w:rsid w:val="00696F8C"/>
    <w:rsid w:val="006E40B7"/>
    <w:rsid w:val="006F2668"/>
    <w:rsid w:val="00716927"/>
    <w:rsid w:val="00735D93"/>
    <w:rsid w:val="007406AC"/>
    <w:rsid w:val="007432B8"/>
    <w:rsid w:val="007443A0"/>
    <w:rsid w:val="007703AC"/>
    <w:rsid w:val="007A4D23"/>
    <w:rsid w:val="007F54A0"/>
    <w:rsid w:val="007F5B63"/>
    <w:rsid w:val="00800D1D"/>
    <w:rsid w:val="00831D63"/>
    <w:rsid w:val="00846CB9"/>
    <w:rsid w:val="008472E9"/>
    <w:rsid w:val="00850CCF"/>
    <w:rsid w:val="00895A71"/>
    <w:rsid w:val="008C2CFC"/>
    <w:rsid w:val="008C7B5D"/>
    <w:rsid w:val="008D59FF"/>
    <w:rsid w:val="008F6E2E"/>
    <w:rsid w:val="00937A69"/>
    <w:rsid w:val="009C0201"/>
    <w:rsid w:val="009C2E65"/>
    <w:rsid w:val="009C6528"/>
    <w:rsid w:val="009D76C0"/>
    <w:rsid w:val="009F01F2"/>
    <w:rsid w:val="00A35586"/>
    <w:rsid w:val="00A425D8"/>
    <w:rsid w:val="00A4731E"/>
    <w:rsid w:val="00A72E26"/>
    <w:rsid w:val="00AA0A2C"/>
    <w:rsid w:val="00AC57E0"/>
    <w:rsid w:val="00B46E80"/>
    <w:rsid w:val="00B6466C"/>
    <w:rsid w:val="00B923CB"/>
    <w:rsid w:val="00BB6BC5"/>
    <w:rsid w:val="00BD43A0"/>
    <w:rsid w:val="00BE751D"/>
    <w:rsid w:val="00BF4D49"/>
    <w:rsid w:val="00C14451"/>
    <w:rsid w:val="00C4452C"/>
    <w:rsid w:val="00C4780C"/>
    <w:rsid w:val="00C511E8"/>
    <w:rsid w:val="00C51B0B"/>
    <w:rsid w:val="00CA79CE"/>
    <w:rsid w:val="00CE1E3D"/>
    <w:rsid w:val="00D24917"/>
    <w:rsid w:val="00D47D44"/>
    <w:rsid w:val="00D623E7"/>
    <w:rsid w:val="00D6557B"/>
    <w:rsid w:val="00DC6304"/>
    <w:rsid w:val="00DF2F8A"/>
    <w:rsid w:val="00E178A1"/>
    <w:rsid w:val="00E84373"/>
    <w:rsid w:val="00E84893"/>
    <w:rsid w:val="00E90A60"/>
    <w:rsid w:val="00EB06F5"/>
    <w:rsid w:val="00EB7708"/>
    <w:rsid w:val="00EE7E09"/>
    <w:rsid w:val="00F0223C"/>
    <w:rsid w:val="00F1465A"/>
    <w:rsid w:val="00F51250"/>
    <w:rsid w:val="00FA37E0"/>
    <w:rsid w:val="00FA6AE1"/>
    <w:rsid w:val="00FB4608"/>
    <w:rsid w:val="00FD6C4F"/>
    <w:rsid w:val="00FE603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8E19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D43A0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BD4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ikita.poyarekar5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poyrekar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2022-02-13T07:07:00Z</dcterms:created>
  <dcterms:modified xsi:type="dcterms:W3CDTF">2022-04-09T13:57:00Z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2022-02-24T04:42:59Z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32635089-8a1e-40ae-8d25-a1a7fb69e1cd</vt:lpwstr>
  </property>
  <property fmtid="{D5CDD505-2E9C-101B-9397-08002B2CF9AE}" pid="9" name="MSIP_Label_ea60d57e-af5b-4752-ac57-3e4f28ca11dc_ContentBits">
    <vt:lpwstr>0</vt:lpwstr>
  </property>
</Properties>
</file>