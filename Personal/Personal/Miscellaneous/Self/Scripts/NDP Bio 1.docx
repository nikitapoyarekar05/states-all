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3798"/>
        <w:gridCol w:w="1062"/>
        <w:gridCol w:w="6137"/>
      </w:tblGrid>
      <w:tr w:rsidR="00647A4B" w14:paraId="2BEE2057" w14:textId="77777777" w:rsidTr="009C2E65">
        <w:trPr>
          <w:trHeight w:val="993"/>
          <w:jc w:val="center"/>
        </w:trPr>
        <w:tc>
          <w:tcPr>
            <w:tcW w:w="3798" w:type="dxa"/>
            <w:vAlign w:val="center"/>
          </w:tcPr>
          <w:p w14:paraId="64911D86" w14:textId="37AAC588" w:rsidR="00647A4B" w:rsidRDefault="00163FD5" w:rsidP="00163FD5">
            <w:pPr>
              <w:pStyle w:val="BodyText"/>
              <w:kinsoku w:val="0"/>
              <w:overflowPunct w:val="0"/>
              <w:jc w:val="center"/>
              <w:rPr>
                <w:rFonts w:ascii="Times New Roman" w:hAnsi="Times New Roman"/>
              </w:rPr>
            </w:pPr>
            <w:r>
              <w:rPr>
                <w:noProof/>
              </w:rPr>
              <w:drawing>
                <wp:inline distT="0" distB="0" distL="0" distR="0" wp14:anchorId="45711945" wp14:editId="0C104D29">
                  <wp:extent cx="1927274" cy="19272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0654" cy="1940654"/>
                          </a:xfrm>
                          <a:prstGeom prst="rect">
                            <a:avLst/>
                          </a:prstGeom>
                          <a:noFill/>
                          <a:ln>
                            <a:noFill/>
                          </a:ln>
                        </pic:spPr>
                      </pic:pic>
                    </a:graphicData>
                  </a:graphic>
                </wp:inline>
              </w:drawing>
            </w:r>
          </w:p>
        </w:tc>
        <w:tc>
          <w:tcPr>
            <w:tcW w:w="1062" w:type="dxa"/>
          </w:tcPr>
          <w:p w14:paraId="2E2681C9" w14:textId="77777777" w:rsidR="00647A4B" w:rsidRPr="00C51B0B" w:rsidRDefault="00647A4B" w:rsidP="00C51B0B">
            <w:pPr>
              <w:pStyle w:val="BodyText"/>
              <w:kinsoku w:val="0"/>
              <w:overflowPunct w:val="0"/>
              <w:jc w:val="center"/>
              <w:rPr>
                <w:rFonts w:ascii="Times New Roman" w:hAnsi="Times New Roman"/>
                <w:b/>
                <w:bCs/>
              </w:rPr>
            </w:pPr>
          </w:p>
        </w:tc>
        <w:tc>
          <w:tcPr>
            <w:tcW w:w="6137" w:type="dxa"/>
            <w:vMerge w:val="restart"/>
          </w:tcPr>
          <w:p w14:paraId="164DC946" w14:textId="3A8AAAA1" w:rsidR="00647A4B" w:rsidRPr="003946E5" w:rsidRDefault="00C51B0B" w:rsidP="00C51B0B">
            <w:pPr>
              <w:pStyle w:val="Title"/>
              <w:spacing w:after="0"/>
              <w:jc w:val="center"/>
              <w:rPr>
                <w:b/>
                <w:sz w:val="40"/>
                <w:szCs w:val="32"/>
              </w:rPr>
            </w:pPr>
            <w:r w:rsidRPr="003946E5">
              <w:rPr>
                <w:b/>
                <w:sz w:val="40"/>
                <w:szCs w:val="32"/>
              </w:rPr>
              <w:t xml:space="preserve">Nikita </w:t>
            </w:r>
            <w:r w:rsidR="003946E5" w:rsidRPr="003946E5">
              <w:rPr>
                <w:b/>
                <w:sz w:val="40"/>
                <w:szCs w:val="32"/>
              </w:rPr>
              <w:t xml:space="preserve">Deepak </w:t>
            </w:r>
            <w:r w:rsidRPr="003946E5">
              <w:rPr>
                <w:b/>
                <w:sz w:val="40"/>
                <w:szCs w:val="32"/>
              </w:rPr>
              <w:t>Poyrekar (rane)</w:t>
            </w:r>
          </w:p>
          <w:p w14:paraId="6B51E867" w14:textId="1454B095" w:rsidR="00C51B0B" w:rsidRPr="00C51B0B" w:rsidRDefault="00C51B0B" w:rsidP="003A5813">
            <w:pPr>
              <w:spacing w:before="240" w:after="0"/>
              <w:jc w:val="center"/>
              <w:rPr>
                <w:b/>
                <w:bCs/>
              </w:rPr>
            </w:pPr>
            <w:r w:rsidRPr="00C51B0B">
              <w:rPr>
                <w:b/>
                <w:bCs/>
              </w:rPr>
              <w:t>27 years | 05-11-1994</w:t>
            </w:r>
          </w:p>
          <w:p w14:paraId="7C17D3B8" w14:textId="77777777" w:rsidR="00C51B0B" w:rsidRPr="00C51B0B" w:rsidRDefault="00C51B0B" w:rsidP="00C51B0B">
            <w:pPr>
              <w:spacing w:after="0"/>
              <w:jc w:val="center"/>
              <w:rPr>
                <w:b/>
                <w:bCs/>
              </w:rPr>
            </w:pPr>
            <w:r w:rsidRPr="00C51B0B">
              <w:rPr>
                <w:b/>
                <w:bCs/>
              </w:rPr>
              <w:t>Jogeshwari - East, Mumbai, Maharashtra, India</w:t>
            </w:r>
          </w:p>
          <w:p w14:paraId="1D92454B" w14:textId="4043AEE4" w:rsidR="00C51B0B" w:rsidRDefault="00C51B0B" w:rsidP="00C14451">
            <w:pPr>
              <w:spacing w:after="0"/>
              <w:jc w:val="center"/>
              <w:rPr>
                <w:b/>
                <w:bCs/>
              </w:rPr>
            </w:pPr>
            <w:r w:rsidRPr="00C51B0B">
              <w:rPr>
                <w:b/>
                <w:bCs/>
              </w:rPr>
              <w:t xml:space="preserve">Mother tongue: Marathi | </w:t>
            </w:r>
            <w:r w:rsidR="00EB06F5">
              <w:rPr>
                <w:b/>
                <w:bCs/>
              </w:rPr>
              <w:t>Marital s</w:t>
            </w:r>
            <w:r w:rsidR="00BB6BC5">
              <w:rPr>
                <w:b/>
                <w:bCs/>
              </w:rPr>
              <w:t xml:space="preserve">tatus: </w:t>
            </w:r>
            <w:r w:rsidRPr="00C51B0B">
              <w:rPr>
                <w:b/>
                <w:bCs/>
              </w:rPr>
              <w:t>Never married</w:t>
            </w:r>
          </w:p>
          <w:p w14:paraId="067C0C55" w14:textId="1266299D" w:rsidR="00C14451" w:rsidRPr="00C51B0B" w:rsidRDefault="00C14451" w:rsidP="00C51B0B">
            <w:pPr>
              <w:jc w:val="center"/>
              <w:rPr>
                <w:b/>
                <w:bCs/>
              </w:rPr>
            </w:pPr>
            <w:r w:rsidRPr="00C14451">
              <w:rPr>
                <w:b/>
                <w:bCs/>
              </w:rPr>
              <w:t>Contact details: 9172791274 | nikita.poyarekar5@gmail.com</w:t>
            </w:r>
          </w:p>
          <w:p w14:paraId="1FEE5551" w14:textId="77777777" w:rsidR="00D511B0" w:rsidRDefault="00D511B0" w:rsidP="00CA79CE">
            <w:pPr>
              <w:pStyle w:val="Heading1"/>
            </w:pPr>
          </w:p>
          <w:p w14:paraId="3563B855" w14:textId="60906E8F" w:rsidR="00CA79CE" w:rsidRDefault="00CA79CE" w:rsidP="00CA79CE">
            <w:pPr>
              <w:pStyle w:val="Heading1"/>
            </w:pPr>
            <w:r>
              <w:t>ABOUT MY DAUGHTER</w:t>
            </w:r>
          </w:p>
          <w:p w14:paraId="0A18820F" w14:textId="03BD7997" w:rsidR="00CA79CE" w:rsidRPr="00CA79CE" w:rsidRDefault="00CA79CE" w:rsidP="00CA79CE">
            <w:pPr>
              <w:rPr>
                <w:b/>
                <w:bCs/>
              </w:rPr>
            </w:pPr>
            <w:r>
              <w:t xml:space="preserve">My daughter is more of a practical person and desires to live a life by experience. She is passionate about teaching and is very enthusiastic about achieving her dreams. Currently, she is working as an SDE (Software Development Engineer) professional with Deloitte India and intends to continue learning and working throughout her life. She enjoys coding in her free time but also loves to go on short trips with friends and family. </w:t>
            </w:r>
            <w:proofErr w:type="gramStart"/>
            <w:r>
              <w:t>Being an avid communicator, she</w:t>
            </w:r>
            <w:proofErr w:type="gramEnd"/>
            <w:r>
              <w:t xml:space="preserve"> has a confident personality and is often praised by her friends and colleagues for being a great companion and orator. Her close ones also know her as an honest, straightforward, and fun-loving individual who respects </w:t>
            </w:r>
            <w:r w:rsidR="00D24917" w:rsidRPr="00D24917">
              <w:t>other people's diversity, culture, and opinions</w:t>
            </w:r>
            <w:r>
              <w:t>.</w:t>
            </w:r>
          </w:p>
          <w:p w14:paraId="1B9CE9E8" w14:textId="28978A86" w:rsidR="00647A4B" w:rsidRPr="00C51B0B" w:rsidRDefault="00CA79CE" w:rsidP="00CA79CE">
            <w:pPr>
              <w:pStyle w:val="Heading1"/>
            </w:pPr>
            <w:r>
              <w:t>Expectations</w:t>
            </w:r>
          </w:p>
          <w:p w14:paraId="6DC63A20" w14:textId="6E921190" w:rsidR="00647A4B" w:rsidRPr="00C51B0B" w:rsidRDefault="00CA79CE" w:rsidP="00CA79CE">
            <w:pPr>
              <w:rPr>
                <w:b/>
                <w:bCs/>
              </w:rPr>
            </w:pPr>
            <w:r>
              <w:t xml:space="preserve">We are looking for a well-educated (preferably equivalent education in engineering or management), responsible and confident individual who comes from progressive family background. A partner who has an open mind, who can respect her choices and opinions, support and stand by her, and someone willing to be her friend and companion for a lifetime. An ideal match is </w:t>
            </w:r>
            <w:r w:rsidR="00036AFF">
              <w:t>the financially independent one</w:t>
            </w:r>
            <w:r>
              <w:t>, just like our daughter, believes in God</w:t>
            </w:r>
            <w:r w:rsidR="00036AFF">
              <w:t>,</w:t>
            </w:r>
            <w:r>
              <w:t xml:space="preserve"> and has a positive outlook towards life.</w:t>
            </w:r>
          </w:p>
          <w:p w14:paraId="68B0DD73" w14:textId="1B1E7560" w:rsidR="00647A4B" w:rsidRPr="00C51B0B" w:rsidRDefault="00E178A1" w:rsidP="00CA79CE">
            <w:pPr>
              <w:pStyle w:val="Heading1"/>
            </w:pPr>
            <w:r>
              <w:t>FAMILY DEtails</w:t>
            </w:r>
          </w:p>
          <w:p w14:paraId="50EA8181" w14:textId="77777777" w:rsidR="00E178A1" w:rsidRDefault="00E178A1" w:rsidP="00E178A1">
            <w:pPr>
              <w:spacing w:after="0"/>
            </w:pPr>
            <w:r>
              <w:t xml:space="preserve">The nuclear family of 4. </w:t>
            </w:r>
          </w:p>
          <w:p w14:paraId="63DD4C19" w14:textId="22B893DB" w:rsidR="00E178A1" w:rsidRDefault="00E178A1" w:rsidP="00E178A1">
            <w:pPr>
              <w:spacing w:after="0"/>
            </w:pPr>
            <w:r>
              <w:t xml:space="preserve">Father: Service – </w:t>
            </w:r>
            <w:r w:rsidR="00CC796E">
              <w:t>Head of Accounts @</w:t>
            </w:r>
            <w:r>
              <w:t xml:space="preserve"> Siyaram (</w:t>
            </w:r>
            <w:r w:rsidR="006713A6">
              <w:t>P</w:t>
            </w:r>
            <w:r>
              <w:t>rivate sector)</w:t>
            </w:r>
          </w:p>
          <w:p w14:paraId="6F47494A" w14:textId="07F5DB32" w:rsidR="00E178A1" w:rsidRDefault="00E178A1" w:rsidP="00E178A1">
            <w:pPr>
              <w:spacing w:after="0"/>
            </w:pPr>
            <w:r>
              <w:t>Mother: Homemaker</w:t>
            </w:r>
            <w:r w:rsidR="00CC796E">
              <w:t>, Private tutor for school kids</w:t>
            </w:r>
          </w:p>
          <w:p w14:paraId="642C807B" w14:textId="68390A26" w:rsidR="00647A4B" w:rsidRPr="00C51B0B" w:rsidRDefault="00E178A1" w:rsidP="00E178A1">
            <w:pPr>
              <w:spacing w:after="0"/>
              <w:rPr>
                <w:b/>
                <w:bCs/>
              </w:rPr>
            </w:pPr>
            <w:r>
              <w:t>Younger brother: Electro-Technical officer (Merchant navy)</w:t>
            </w:r>
          </w:p>
          <w:p w14:paraId="20BA7383" w14:textId="52DFD0AF" w:rsidR="00647A4B" w:rsidRPr="00C51B0B" w:rsidRDefault="00647A4B" w:rsidP="00CA79CE">
            <w:pPr>
              <w:widowControl w:val="0"/>
              <w:autoSpaceDE w:val="0"/>
              <w:autoSpaceDN w:val="0"/>
              <w:adjustRightInd w:val="0"/>
              <w:spacing w:after="0"/>
              <w:rPr>
                <w:b/>
                <w:bCs/>
              </w:rPr>
            </w:pPr>
          </w:p>
        </w:tc>
      </w:tr>
      <w:tr w:rsidR="00647A4B" w14:paraId="7F5E30BC" w14:textId="77777777" w:rsidTr="009C2E65">
        <w:trPr>
          <w:trHeight w:val="2448"/>
          <w:jc w:val="center"/>
        </w:trPr>
        <w:tc>
          <w:tcPr>
            <w:tcW w:w="3798" w:type="dxa"/>
          </w:tcPr>
          <w:p w14:paraId="3A2A17FA" w14:textId="10FD2375" w:rsidR="00647A4B" w:rsidRDefault="005543FA" w:rsidP="00A425D8">
            <w:pPr>
              <w:pStyle w:val="Heading3"/>
            </w:pPr>
            <w:r>
              <w:t>Overview</w:t>
            </w:r>
          </w:p>
          <w:p w14:paraId="3F4D2826" w14:textId="65D93D66" w:rsidR="005543FA" w:rsidRDefault="005543FA" w:rsidP="00A425D8">
            <w:pPr>
              <w:pStyle w:val="Information"/>
              <w:numPr>
                <w:ilvl w:val="0"/>
                <w:numId w:val="10"/>
              </w:numPr>
            </w:pPr>
            <w:r>
              <w:t>96 Kuli</w:t>
            </w:r>
            <w:r w:rsidR="00850CCF">
              <w:t xml:space="preserve"> </w:t>
            </w:r>
            <w:r>
              <w:t>Maratha</w:t>
            </w:r>
            <w:r w:rsidR="00850CCF">
              <w:t>, Hindu</w:t>
            </w:r>
            <w:r>
              <w:t xml:space="preserve"> </w:t>
            </w:r>
          </w:p>
          <w:p w14:paraId="30A994C2" w14:textId="58CE5176" w:rsidR="005543FA" w:rsidRDefault="005543FA" w:rsidP="00A425D8">
            <w:pPr>
              <w:pStyle w:val="Information"/>
              <w:numPr>
                <w:ilvl w:val="0"/>
                <w:numId w:val="10"/>
              </w:numPr>
            </w:pPr>
            <w:r>
              <w:t xml:space="preserve">SDE professional at Deloitte India </w:t>
            </w:r>
          </w:p>
          <w:p w14:paraId="409ABEEF" w14:textId="0B030477" w:rsidR="005543FA" w:rsidRDefault="005543FA" w:rsidP="00A425D8">
            <w:pPr>
              <w:pStyle w:val="Information"/>
              <w:numPr>
                <w:ilvl w:val="0"/>
                <w:numId w:val="10"/>
              </w:numPr>
            </w:pPr>
            <w:r>
              <w:t xml:space="preserve">Master of technology, Electronics </w:t>
            </w:r>
          </w:p>
          <w:p w14:paraId="4A257D36" w14:textId="00ACA04B" w:rsidR="00A72E26" w:rsidRDefault="007432B8" w:rsidP="00A425D8">
            <w:pPr>
              <w:pStyle w:val="Information"/>
              <w:numPr>
                <w:ilvl w:val="0"/>
                <w:numId w:val="10"/>
              </w:numPr>
              <w:spacing w:after="0"/>
            </w:pPr>
            <w:r>
              <w:t>Vegetarian</w:t>
            </w:r>
          </w:p>
          <w:p w14:paraId="798E124B" w14:textId="77777777" w:rsidR="00B46E80" w:rsidRDefault="00B46E80" w:rsidP="00B46E80">
            <w:pPr>
              <w:pStyle w:val="Information"/>
              <w:spacing w:after="0"/>
              <w:ind w:left="360"/>
            </w:pPr>
          </w:p>
          <w:p w14:paraId="793BCB6A" w14:textId="437D4897" w:rsidR="00A72E26" w:rsidRDefault="00A72E26" w:rsidP="00B46E80">
            <w:pPr>
              <w:pStyle w:val="Heading3"/>
              <w:spacing w:before="0"/>
            </w:pPr>
            <w:r>
              <w:t>personal details</w:t>
            </w:r>
          </w:p>
          <w:p w14:paraId="272C01C6" w14:textId="77777777" w:rsidR="00A72E26" w:rsidRDefault="00A72E26" w:rsidP="00A425D8">
            <w:pPr>
              <w:pStyle w:val="Information"/>
              <w:numPr>
                <w:ilvl w:val="0"/>
                <w:numId w:val="11"/>
              </w:numPr>
            </w:pPr>
            <w:r>
              <w:t>Place of birth: Ghatkopar, Mumbai</w:t>
            </w:r>
          </w:p>
          <w:p w14:paraId="7F8B2535" w14:textId="77777777" w:rsidR="00A72E26" w:rsidRDefault="00A72E26" w:rsidP="00A425D8">
            <w:pPr>
              <w:pStyle w:val="Information"/>
              <w:numPr>
                <w:ilvl w:val="0"/>
                <w:numId w:val="11"/>
              </w:numPr>
            </w:pPr>
            <w:r>
              <w:t>Birth time: 12:40 AM</w:t>
            </w:r>
          </w:p>
          <w:p w14:paraId="0CE4F9DA" w14:textId="77777777" w:rsidR="00A72E26" w:rsidRDefault="00A72E26" w:rsidP="00A425D8">
            <w:pPr>
              <w:pStyle w:val="Information"/>
              <w:numPr>
                <w:ilvl w:val="0"/>
                <w:numId w:val="11"/>
              </w:numPr>
            </w:pPr>
            <w:r>
              <w:t xml:space="preserve">Blood group: B+ </w:t>
            </w:r>
          </w:p>
          <w:p w14:paraId="24C800A5" w14:textId="698ADEFD" w:rsidR="00A72E26" w:rsidRDefault="00A72E26" w:rsidP="00A425D8">
            <w:pPr>
              <w:pStyle w:val="Information"/>
              <w:numPr>
                <w:ilvl w:val="0"/>
                <w:numId w:val="11"/>
              </w:numPr>
            </w:pPr>
            <w:r>
              <w:t xml:space="preserve">Height: 5 ft. 3 inches </w:t>
            </w:r>
          </w:p>
          <w:p w14:paraId="0F997B10" w14:textId="492A1498" w:rsidR="00DC6304" w:rsidRDefault="00DC6304" w:rsidP="00A425D8">
            <w:pPr>
              <w:pStyle w:val="Information"/>
              <w:numPr>
                <w:ilvl w:val="0"/>
                <w:numId w:val="11"/>
              </w:numPr>
            </w:pPr>
            <w:r>
              <w:t>Weight: 47 kg</w:t>
            </w:r>
          </w:p>
          <w:p w14:paraId="6E64EAE6" w14:textId="75E71280" w:rsidR="00DC6304" w:rsidRDefault="00DC6304" w:rsidP="00A425D8">
            <w:pPr>
              <w:pStyle w:val="Information"/>
              <w:numPr>
                <w:ilvl w:val="0"/>
                <w:numId w:val="11"/>
              </w:numPr>
            </w:pPr>
            <w:r>
              <w:t xml:space="preserve">Complexion: </w:t>
            </w:r>
            <w:r w:rsidR="003A2274">
              <w:t>Dusky fair</w:t>
            </w:r>
          </w:p>
          <w:p w14:paraId="70B619F9" w14:textId="12291EA9" w:rsidR="00A72E26" w:rsidRDefault="00A72E26" w:rsidP="00A425D8">
            <w:pPr>
              <w:pStyle w:val="Information"/>
              <w:numPr>
                <w:ilvl w:val="0"/>
                <w:numId w:val="11"/>
              </w:numPr>
            </w:pPr>
            <w:r>
              <w:t>Zodiac sign: Vrushchik (scorpion)</w:t>
            </w:r>
          </w:p>
          <w:p w14:paraId="4E89E5D4" w14:textId="49CCA991" w:rsidR="00A72E26" w:rsidRDefault="00A72E26" w:rsidP="00A425D8">
            <w:pPr>
              <w:pStyle w:val="Information"/>
              <w:numPr>
                <w:ilvl w:val="0"/>
                <w:numId w:val="11"/>
              </w:numPr>
            </w:pPr>
            <w:r>
              <w:t>Nakshatra: Anuradha (charan 1)</w:t>
            </w:r>
          </w:p>
          <w:p w14:paraId="134AFF4A" w14:textId="5D8F782C" w:rsidR="00A72E26" w:rsidRDefault="00A72E26" w:rsidP="00A425D8">
            <w:pPr>
              <w:pStyle w:val="Information"/>
              <w:numPr>
                <w:ilvl w:val="0"/>
                <w:numId w:val="11"/>
              </w:numPr>
            </w:pPr>
            <w:r>
              <w:t>Gotra, Kul: Kashyap, kalam</w:t>
            </w:r>
          </w:p>
          <w:p w14:paraId="64022612" w14:textId="4CF387EF" w:rsidR="00DC6304" w:rsidRDefault="00DC6304" w:rsidP="00DC6304">
            <w:pPr>
              <w:pStyle w:val="Information"/>
            </w:pPr>
          </w:p>
          <w:p w14:paraId="35B2AEB2" w14:textId="6CF30EE9" w:rsidR="00DC6304" w:rsidRDefault="00DC6304" w:rsidP="00DC6304">
            <w:pPr>
              <w:pStyle w:val="Information"/>
              <w:rPr>
                <w:rFonts w:asciiTheme="majorHAnsi" w:hAnsiTheme="majorHAnsi" w:cstheme="majorHAnsi"/>
                <w:b/>
                <w:bCs/>
                <w:sz w:val="28"/>
                <w:szCs w:val="20"/>
              </w:rPr>
            </w:pPr>
            <w:r>
              <w:rPr>
                <w:rFonts w:asciiTheme="majorHAnsi" w:hAnsiTheme="majorHAnsi" w:cstheme="majorHAnsi"/>
                <w:b/>
                <w:bCs/>
                <w:sz w:val="28"/>
                <w:szCs w:val="20"/>
              </w:rPr>
              <w:t>RELATIVES</w:t>
            </w:r>
          </w:p>
          <w:p w14:paraId="438FE01A" w14:textId="6549231E" w:rsidR="00DC6304" w:rsidRPr="00C4780C" w:rsidRDefault="00DC6304" w:rsidP="00DC6304">
            <w:pPr>
              <w:pStyle w:val="Information"/>
              <w:numPr>
                <w:ilvl w:val="0"/>
                <w:numId w:val="13"/>
              </w:numPr>
              <w:rPr>
                <w:rFonts w:cstheme="minorHAnsi"/>
                <w:szCs w:val="16"/>
              </w:rPr>
            </w:pPr>
            <w:r w:rsidRPr="00C4780C">
              <w:rPr>
                <w:rFonts w:cstheme="minorHAnsi"/>
                <w:szCs w:val="16"/>
              </w:rPr>
              <w:t>Sawant, Parab, Lad, Warik</w:t>
            </w:r>
            <w:r w:rsidR="008D59FF">
              <w:rPr>
                <w:rFonts w:cstheme="minorHAnsi"/>
                <w:szCs w:val="16"/>
              </w:rPr>
              <w:t xml:space="preserve"> (mama)</w:t>
            </w:r>
          </w:p>
          <w:p w14:paraId="35CDFB53" w14:textId="182F6816" w:rsidR="00DC6304" w:rsidRDefault="00DC6304" w:rsidP="00DC6304">
            <w:pPr>
              <w:pStyle w:val="Information"/>
            </w:pPr>
          </w:p>
          <w:p w14:paraId="7BE6951A" w14:textId="29A0A79D" w:rsidR="00A72E26" w:rsidRPr="007443A0" w:rsidRDefault="00A72E26" w:rsidP="00A72E26">
            <w:pPr>
              <w:pStyle w:val="Information"/>
            </w:pPr>
          </w:p>
        </w:tc>
        <w:tc>
          <w:tcPr>
            <w:tcW w:w="1062" w:type="dxa"/>
          </w:tcPr>
          <w:p w14:paraId="57F30AFE" w14:textId="77777777" w:rsidR="00647A4B" w:rsidRDefault="00647A4B" w:rsidP="00222466"/>
        </w:tc>
        <w:tc>
          <w:tcPr>
            <w:tcW w:w="6137" w:type="dxa"/>
            <w:vMerge/>
          </w:tcPr>
          <w:p w14:paraId="21F9988D" w14:textId="77777777" w:rsidR="00647A4B" w:rsidRDefault="00647A4B" w:rsidP="00222466"/>
        </w:tc>
      </w:tr>
    </w:tbl>
    <w:p w14:paraId="5B80A27E" w14:textId="77777777" w:rsidR="007F5B63" w:rsidRPr="00CE1E3D" w:rsidRDefault="007F5B63" w:rsidP="00CE1E3D">
      <w:pPr>
        <w:pStyle w:val="BodyText"/>
      </w:pPr>
    </w:p>
    <w:sectPr w:rsidR="007F5B63" w:rsidRPr="00CE1E3D" w:rsidSect="00647A4B">
      <w:headerReference w:type="default" r:id="rId11"/>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E419C" w14:textId="77777777" w:rsidR="0038487B" w:rsidRDefault="0038487B" w:rsidP="00590471">
      <w:r>
        <w:separator/>
      </w:r>
    </w:p>
  </w:endnote>
  <w:endnote w:type="continuationSeparator" w:id="0">
    <w:p w14:paraId="633D68D8" w14:textId="77777777" w:rsidR="0038487B" w:rsidRDefault="0038487B"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85A36" w14:textId="77777777" w:rsidR="0038487B" w:rsidRDefault="0038487B" w:rsidP="00590471">
      <w:r>
        <w:separator/>
      </w:r>
    </w:p>
  </w:footnote>
  <w:footnote w:type="continuationSeparator" w:id="0">
    <w:p w14:paraId="6C2F204A" w14:textId="77777777" w:rsidR="0038487B" w:rsidRDefault="0038487B"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98480" w14:textId="77777777" w:rsidR="00FA37E0" w:rsidRDefault="00FA37E0">
    <w:pPr>
      <w:pStyle w:val="Header"/>
    </w:pPr>
    <w:r>
      <w:rPr>
        <w:noProof/>
      </w:rPr>
      <mc:AlternateContent>
        <mc:Choice Requires="wpg">
          <w:drawing>
            <wp:anchor distT="0" distB="0" distL="114300" distR="114300" simplePos="0" relativeHeight="251661312" behindDoc="0" locked="0" layoutInCell="1" allowOverlap="1" wp14:anchorId="47430A0C" wp14:editId="71E54C8B">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3D522301"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195533E"/>
    <w:multiLevelType w:val="hybridMultilevel"/>
    <w:tmpl w:val="8592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607E01"/>
    <w:multiLevelType w:val="hybridMultilevel"/>
    <w:tmpl w:val="780E4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BB3C72"/>
    <w:multiLevelType w:val="hybridMultilevel"/>
    <w:tmpl w:val="36D61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A4139D"/>
    <w:multiLevelType w:val="hybridMultilevel"/>
    <w:tmpl w:val="3062A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4"/>
  </w:num>
  <w:num w:numId="4">
    <w:abstractNumId w:val="4"/>
    <w:lvlOverride w:ilvl="0">
      <w:startOverride w:val="1"/>
    </w:lvlOverride>
  </w:num>
  <w:num w:numId="5">
    <w:abstractNumId w:val="8"/>
  </w:num>
  <w:num w:numId="6">
    <w:abstractNumId w:val="3"/>
  </w:num>
  <w:num w:numId="7">
    <w:abstractNumId w:val="2"/>
  </w:num>
  <w:num w:numId="8">
    <w:abstractNumId w:val="1"/>
  </w:num>
  <w:num w:numId="9">
    <w:abstractNumId w:val="0"/>
  </w:num>
  <w:num w:numId="10">
    <w:abstractNumId w:val="10"/>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0B"/>
    <w:rsid w:val="00036AFF"/>
    <w:rsid w:val="00060042"/>
    <w:rsid w:val="00071E84"/>
    <w:rsid w:val="000B37CD"/>
    <w:rsid w:val="000D7B37"/>
    <w:rsid w:val="000F7D04"/>
    <w:rsid w:val="00142F43"/>
    <w:rsid w:val="00150ABD"/>
    <w:rsid w:val="00163FD5"/>
    <w:rsid w:val="00165697"/>
    <w:rsid w:val="001F5586"/>
    <w:rsid w:val="00222466"/>
    <w:rsid w:val="002E5E62"/>
    <w:rsid w:val="00362CF7"/>
    <w:rsid w:val="0038487B"/>
    <w:rsid w:val="003911FB"/>
    <w:rsid w:val="003946E5"/>
    <w:rsid w:val="003A2274"/>
    <w:rsid w:val="003A5813"/>
    <w:rsid w:val="00472C27"/>
    <w:rsid w:val="004779CF"/>
    <w:rsid w:val="004B4268"/>
    <w:rsid w:val="00507E82"/>
    <w:rsid w:val="005543FA"/>
    <w:rsid w:val="00555003"/>
    <w:rsid w:val="005801E5"/>
    <w:rsid w:val="00587DBA"/>
    <w:rsid w:val="00590471"/>
    <w:rsid w:val="005D01FA"/>
    <w:rsid w:val="00647A4B"/>
    <w:rsid w:val="006713A6"/>
    <w:rsid w:val="006907DF"/>
    <w:rsid w:val="00696F8C"/>
    <w:rsid w:val="006E40B7"/>
    <w:rsid w:val="006F2668"/>
    <w:rsid w:val="00716927"/>
    <w:rsid w:val="00735D93"/>
    <w:rsid w:val="007406AC"/>
    <w:rsid w:val="007432B8"/>
    <w:rsid w:val="007443A0"/>
    <w:rsid w:val="007703AC"/>
    <w:rsid w:val="007F54A0"/>
    <w:rsid w:val="007F5B63"/>
    <w:rsid w:val="00831D63"/>
    <w:rsid w:val="00846CB9"/>
    <w:rsid w:val="008472E9"/>
    <w:rsid w:val="00850CCF"/>
    <w:rsid w:val="00895A71"/>
    <w:rsid w:val="008C2CFC"/>
    <w:rsid w:val="008D59FF"/>
    <w:rsid w:val="008F6E2E"/>
    <w:rsid w:val="009C2E65"/>
    <w:rsid w:val="009D76C0"/>
    <w:rsid w:val="009F01F2"/>
    <w:rsid w:val="00A35586"/>
    <w:rsid w:val="00A425D8"/>
    <w:rsid w:val="00A72E26"/>
    <w:rsid w:val="00AA0A2C"/>
    <w:rsid w:val="00B46E80"/>
    <w:rsid w:val="00B6466C"/>
    <w:rsid w:val="00B923CB"/>
    <w:rsid w:val="00BB6BC5"/>
    <w:rsid w:val="00BE751D"/>
    <w:rsid w:val="00BF4D49"/>
    <w:rsid w:val="00C14451"/>
    <w:rsid w:val="00C4452C"/>
    <w:rsid w:val="00C4780C"/>
    <w:rsid w:val="00C511E8"/>
    <w:rsid w:val="00C51B0B"/>
    <w:rsid w:val="00CA79CE"/>
    <w:rsid w:val="00CC796E"/>
    <w:rsid w:val="00CE1E3D"/>
    <w:rsid w:val="00D24917"/>
    <w:rsid w:val="00D511B0"/>
    <w:rsid w:val="00D623E7"/>
    <w:rsid w:val="00D6557B"/>
    <w:rsid w:val="00DC6304"/>
    <w:rsid w:val="00DF2F8A"/>
    <w:rsid w:val="00E178A1"/>
    <w:rsid w:val="00E84373"/>
    <w:rsid w:val="00E84893"/>
    <w:rsid w:val="00E90A60"/>
    <w:rsid w:val="00EB06F5"/>
    <w:rsid w:val="00EB7708"/>
    <w:rsid w:val="00EE7E09"/>
    <w:rsid w:val="00F0223C"/>
    <w:rsid w:val="00F51250"/>
    <w:rsid w:val="00FA37E0"/>
    <w:rsid w:val="00FA6AE1"/>
    <w:rsid w:val="00FD6C4F"/>
    <w:rsid w:val="00FE6031"/>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28E193"/>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poyrekar\AppData\Roaming\Microsoft\Templates\Organic%20shapes%20resume.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392DE9-7424-456D-A478-7A0318BDBE63}">
  <ds:schemaRefs>
    <ds:schemaRef ds:uri="http://schemas.microsoft.com/sharepoint/v3/contenttype/forms"/>
  </ds:schemaRefs>
</ds:datastoreItem>
</file>

<file path=customXml/itemProps2.xml><?xml version="1.0" encoding="utf-8"?>
<ds:datastoreItem xmlns:ds="http://schemas.openxmlformats.org/officeDocument/2006/customXml" ds:itemID="{2AEB683C-C449-4A4F-A416-B08102268AD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B38A227-339A-4000-A0C7-373EDA62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Organic shapes resume</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2022-02-13T07:07:00Z</dcterms:created>
  <dcterms:modified xsi:type="dcterms:W3CDTF">2022-03-21T07:29:00Z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ea60d57e-af5b-4752-ac57-3e4f28ca11dc_Enabled">
    <vt:lpwstr>true</vt:lpwstr>
  </property>
  <property fmtid="{D5CDD505-2E9C-101B-9397-08002B2CF9AE}" pid="4" name="MSIP_Label_ea60d57e-af5b-4752-ac57-3e4f28ca11dc_SetDate">
    <vt:lpwstr>2022-02-24T04:42:59Z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32635089-8a1e-40ae-8d25-a1a7fb69e1cd</vt:lpwstr>
  </property>
  <property fmtid="{D5CDD505-2E9C-101B-9397-08002B2CF9AE}" pid="9" name="MSIP_Label_ea60d57e-af5b-4752-ac57-3e4f28ca11dc_ContentBits">
    <vt:lpwstr>0</vt:lpwstr>
  </property>
</Properties>
</file>